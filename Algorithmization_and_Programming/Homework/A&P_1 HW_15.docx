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31" w:rsidRPr="00342537" w:rsidRDefault="00CC2F79" w:rsidP="00072DA2">
      <w:pPr>
        <w:spacing w:before="120" w:after="240"/>
        <w:jc w:val="center"/>
        <w:outlineLvl w:val="0"/>
        <w:rPr>
          <w:b/>
          <w:sz w:val="28"/>
          <w:szCs w:val="28"/>
        </w:rPr>
      </w:pPr>
      <w:r w:rsidRPr="00342537">
        <w:rPr>
          <w:b/>
          <w:sz w:val="28"/>
          <w:szCs w:val="28"/>
        </w:rPr>
        <w:t xml:space="preserve">Домашние задания. </w:t>
      </w:r>
      <w:r w:rsidR="00D93431" w:rsidRPr="00342537">
        <w:rPr>
          <w:b/>
          <w:sz w:val="28"/>
          <w:szCs w:val="28"/>
        </w:rPr>
        <w:t xml:space="preserve">Вариант </w:t>
      </w:r>
      <w:r w:rsidR="00085868" w:rsidRPr="00342537">
        <w:rPr>
          <w:b/>
          <w:sz w:val="28"/>
          <w:szCs w:val="28"/>
        </w:rPr>
        <w:t>1</w:t>
      </w:r>
      <w:r w:rsidR="00C50546" w:rsidRPr="00342537">
        <w:rPr>
          <w:b/>
          <w:sz w:val="28"/>
          <w:szCs w:val="28"/>
        </w:rPr>
        <w:t>5</w:t>
      </w:r>
    </w:p>
    <w:p w:rsidR="00E852D8" w:rsidRPr="006E14EB" w:rsidRDefault="00E852D8" w:rsidP="00E852D8">
      <w:pPr>
        <w:ind w:firstLine="567"/>
        <w:jc w:val="both"/>
        <w:outlineLvl w:val="0"/>
        <w:rPr>
          <w:b/>
          <w:sz w:val="28"/>
          <w:szCs w:val="28"/>
        </w:rPr>
      </w:pPr>
      <w:r w:rsidRPr="006E14EB">
        <w:rPr>
          <w:b/>
          <w:sz w:val="28"/>
          <w:szCs w:val="28"/>
        </w:rPr>
        <w:t>Задание 1 Программирование с использованием разветвленных и циклических процессов</w:t>
      </w:r>
    </w:p>
    <w:p w:rsidR="00E852D8" w:rsidRDefault="00E852D8" w:rsidP="00E852D8">
      <w:pPr>
        <w:ind w:firstLine="567"/>
        <w:jc w:val="both"/>
        <w:outlineLvl w:val="0"/>
        <w:rPr>
          <w:i/>
          <w:color w:val="000000"/>
          <w:sz w:val="24"/>
          <w:szCs w:val="24"/>
        </w:rPr>
      </w:pPr>
      <w:r w:rsidRPr="006E14EB">
        <w:rPr>
          <w:b/>
          <w:i/>
          <w:sz w:val="24"/>
          <w:szCs w:val="24"/>
        </w:rPr>
        <w:t xml:space="preserve">Часть </w:t>
      </w:r>
      <w:smartTag w:uri="urn:schemas-microsoft-com:office:smarttags" w:element="metricconverter">
        <w:smartTagPr>
          <w:attr w:name="ProductID" w:val="1. См"/>
        </w:smartTagPr>
        <w:r w:rsidRPr="006E14EB">
          <w:rPr>
            <w:b/>
            <w:i/>
            <w:sz w:val="24"/>
            <w:szCs w:val="24"/>
          </w:rPr>
          <w:t>1.</w:t>
        </w:r>
        <w:r w:rsidRPr="006E14EB">
          <w:rPr>
            <w:sz w:val="24"/>
            <w:szCs w:val="24"/>
          </w:rPr>
          <w:t xml:space="preserve"> </w:t>
        </w:r>
        <w:r w:rsidRPr="006E14EB">
          <w:rPr>
            <w:sz w:val="24"/>
          </w:rPr>
          <w:t>См</w:t>
        </w:r>
      </w:smartTag>
      <w:r w:rsidRPr="006E14EB">
        <w:rPr>
          <w:sz w:val="24"/>
        </w:rPr>
        <w:t xml:space="preserve">. файл </w:t>
      </w:r>
      <w:r w:rsidRPr="006E14EB">
        <w:rPr>
          <w:i/>
          <w:sz w:val="24"/>
          <w:lang w:val="en-US"/>
        </w:rPr>
        <w:t>A</w:t>
      </w:r>
      <w:r w:rsidRPr="006E14EB">
        <w:rPr>
          <w:i/>
          <w:sz w:val="24"/>
        </w:rPr>
        <w:t>&amp;</w:t>
      </w:r>
      <w:r w:rsidRPr="006E14EB">
        <w:rPr>
          <w:i/>
          <w:sz w:val="24"/>
          <w:lang w:val="en-US"/>
        </w:rPr>
        <w:t>P</w:t>
      </w:r>
      <w:r w:rsidRPr="006E14EB">
        <w:rPr>
          <w:i/>
          <w:sz w:val="24"/>
        </w:rPr>
        <w:t xml:space="preserve">_1. </w:t>
      </w:r>
      <w:proofErr w:type="gramStart"/>
      <w:r w:rsidRPr="006E14EB">
        <w:rPr>
          <w:i/>
          <w:sz w:val="24"/>
          <w:lang w:val="en-US"/>
        </w:rPr>
        <w:t>HW</w:t>
      </w:r>
      <w:r w:rsidRPr="006E14EB">
        <w:rPr>
          <w:i/>
          <w:sz w:val="24"/>
        </w:rPr>
        <w:t xml:space="preserve"> 1.Часть 1</w:t>
      </w:r>
      <w:r w:rsidRPr="006E14EB">
        <w:rPr>
          <w:i/>
          <w:sz w:val="24"/>
          <w:szCs w:val="24"/>
        </w:rPr>
        <w:t>.</w:t>
      </w:r>
      <w:r w:rsidRPr="006E14EB">
        <w:rPr>
          <w:i/>
          <w:sz w:val="24"/>
          <w:szCs w:val="24"/>
          <w:lang w:val="en-US"/>
        </w:rPr>
        <w:t>doc</w:t>
      </w:r>
      <w:r w:rsidRPr="006E14EB">
        <w:rPr>
          <w:i/>
          <w:color w:val="000000"/>
          <w:sz w:val="24"/>
          <w:szCs w:val="24"/>
        </w:rPr>
        <w:t>.</w:t>
      </w:r>
      <w:proofErr w:type="gramEnd"/>
    </w:p>
    <w:p w:rsidR="00D93431" w:rsidRPr="00C420BC" w:rsidRDefault="00CC2F79" w:rsidP="00E852D8">
      <w:pPr>
        <w:ind w:firstLine="567"/>
        <w:jc w:val="both"/>
        <w:outlineLvl w:val="0"/>
        <w:rPr>
          <w:b/>
          <w:i/>
          <w:sz w:val="24"/>
          <w:szCs w:val="24"/>
        </w:rPr>
      </w:pPr>
      <w:r w:rsidRPr="00C420BC">
        <w:rPr>
          <w:b/>
          <w:i/>
          <w:sz w:val="24"/>
          <w:szCs w:val="24"/>
        </w:rPr>
        <w:t>Часть 2</w:t>
      </w:r>
      <w:r w:rsidR="00D93431" w:rsidRPr="00C420BC">
        <w:rPr>
          <w:b/>
          <w:i/>
          <w:sz w:val="24"/>
          <w:szCs w:val="24"/>
        </w:rPr>
        <w:t>. Программирование разветвляющегося вычисл</w:t>
      </w:r>
      <w:r w:rsidR="00D93431" w:rsidRPr="00C420BC">
        <w:rPr>
          <w:b/>
          <w:i/>
          <w:sz w:val="24"/>
          <w:szCs w:val="24"/>
        </w:rPr>
        <w:t>и</w:t>
      </w:r>
      <w:r w:rsidR="008F4634">
        <w:rPr>
          <w:b/>
          <w:i/>
          <w:sz w:val="24"/>
          <w:szCs w:val="24"/>
        </w:rPr>
        <w:t>тельного процесса</w:t>
      </w:r>
    </w:p>
    <w:p w:rsidR="003F6C50" w:rsidRPr="00C420BC" w:rsidRDefault="003F6C50" w:rsidP="003F6C50">
      <w:pPr>
        <w:ind w:firstLine="567"/>
        <w:jc w:val="both"/>
        <w:rPr>
          <w:sz w:val="24"/>
          <w:szCs w:val="24"/>
        </w:rPr>
      </w:pPr>
      <w:r w:rsidRPr="00C420BC">
        <w:rPr>
          <w:sz w:val="24"/>
          <w:szCs w:val="24"/>
        </w:rPr>
        <w:t xml:space="preserve">Дано действительное число </w:t>
      </w:r>
      <w:r w:rsidRPr="00C420BC">
        <w:rPr>
          <w:sz w:val="24"/>
          <w:szCs w:val="24"/>
          <w:lang w:val="en-US"/>
        </w:rPr>
        <w:t>x</w:t>
      </w:r>
      <w:r w:rsidRPr="00C420BC">
        <w:rPr>
          <w:sz w:val="24"/>
          <w:szCs w:val="24"/>
        </w:rPr>
        <w:t xml:space="preserve">. Вычислить </w:t>
      </w:r>
      <w:r w:rsidRPr="00C420BC">
        <w:rPr>
          <w:sz w:val="24"/>
          <w:szCs w:val="24"/>
          <w:lang w:val="en-US"/>
        </w:rPr>
        <w:t>f</w:t>
      </w:r>
      <w:r w:rsidRPr="00C420BC">
        <w:rPr>
          <w:sz w:val="24"/>
          <w:szCs w:val="24"/>
        </w:rPr>
        <w:t>(</w:t>
      </w:r>
      <w:r w:rsidRPr="00C420BC">
        <w:rPr>
          <w:sz w:val="24"/>
          <w:szCs w:val="24"/>
          <w:lang w:val="en-US"/>
        </w:rPr>
        <w:t>x</w:t>
      </w:r>
      <w:r w:rsidR="00C420BC">
        <w:rPr>
          <w:sz w:val="24"/>
          <w:szCs w:val="24"/>
        </w:rPr>
        <w:t>):</w:t>
      </w:r>
    </w:p>
    <w:p w:rsidR="003F6C50" w:rsidRPr="00C420BC" w:rsidRDefault="003F6C50" w:rsidP="003F6C50">
      <w:pPr>
        <w:ind w:firstLine="567"/>
        <w:jc w:val="center"/>
        <w:rPr>
          <w:sz w:val="24"/>
          <w:szCs w:val="24"/>
        </w:rPr>
      </w:pPr>
      <w:r w:rsidRPr="00C420BC">
        <w:rPr>
          <w:position w:val="-50"/>
          <w:sz w:val="24"/>
          <w:szCs w:val="24"/>
          <w:lang w:val="en-US"/>
        </w:rPr>
        <w:object w:dxaOrig="49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58.2pt" o:ole="">
            <v:imagedata r:id="rId8" o:title=""/>
          </v:shape>
          <o:OLEObject Type="Embed" ProgID="Equation.2" ShapeID="_x0000_i1025" DrawAspect="Content" ObjectID="_1742379602" r:id="rId9"/>
        </w:object>
      </w:r>
    </w:p>
    <w:p w:rsidR="003F6C50" w:rsidRPr="00055BF8" w:rsidRDefault="003F6C50" w:rsidP="003F6C50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>Протестировать все ветви алг</w:t>
      </w:r>
      <w:r w:rsidRPr="00055BF8">
        <w:rPr>
          <w:sz w:val="24"/>
          <w:szCs w:val="24"/>
        </w:rPr>
        <w:t>о</w:t>
      </w:r>
      <w:r w:rsidRPr="00055BF8">
        <w:rPr>
          <w:sz w:val="24"/>
          <w:szCs w:val="24"/>
        </w:rPr>
        <w:t>ритма.</w:t>
      </w:r>
    </w:p>
    <w:p w:rsidR="00D93431" w:rsidRPr="00055BF8" w:rsidRDefault="00CC2F79" w:rsidP="00126010">
      <w:pPr>
        <w:ind w:firstLine="567"/>
        <w:jc w:val="both"/>
        <w:outlineLvl w:val="0"/>
        <w:rPr>
          <w:b/>
          <w:i/>
          <w:sz w:val="24"/>
          <w:szCs w:val="24"/>
        </w:rPr>
      </w:pPr>
      <w:r w:rsidRPr="00055BF8">
        <w:rPr>
          <w:b/>
          <w:i/>
          <w:sz w:val="24"/>
          <w:szCs w:val="24"/>
        </w:rPr>
        <w:t>Часть 3</w:t>
      </w:r>
      <w:r w:rsidR="00D93431" w:rsidRPr="00055BF8">
        <w:rPr>
          <w:b/>
          <w:i/>
          <w:sz w:val="24"/>
          <w:szCs w:val="24"/>
        </w:rPr>
        <w:t>. Программирование цик</w:t>
      </w:r>
      <w:r w:rsidR="008F4634" w:rsidRPr="00055BF8">
        <w:rPr>
          <w:b/>
          <w:i/>
          <w:sz w:val="24"/>
          <w:szCs w:val="24"/>
        </w:rPr>
        <w:t>лического процесса. Типы циклов</w:t>
      </w:r>
    </w:p>
    <w:p w:rsidR="00A25FAE" w:rsidRPr="00055BF8" w:rsidRDefault="00D93431" w:rsidP="000776FB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>Решить задачу</w:t>
      </w:r>
      <w:r w:rsidR="00062A1F" w:rsidRPr="00055BF8">
        <w:rPr>
          <w:sz w:val="24"/>
          <w:szCs w:val="24"/>
        </w:rPr>
        <w:t xml:space="preserve"> с точностью </w:t>
      </w:r>
      <w:r w:rsidR="00062A1F" w:rsidRPr="00055BF8">
        <w:rPr>
          <w:sz w:val="24"/>
          <w:szCs w:val="24"/>
        </w:rPr>
        <w:sym w:font="Symbol" w:char="F078"/>
      </w:r>
      <w:r w:rsidRPr="00055BF8">
        <w:rPr>
          <w:sz w:val="24"/>
          <w:szCs w:val="24"/>
        </w:rPr>
        <w:t>, организовав итерационный цикл.</w:t>
      </w:r>
      <w:r w:rsidR="00C82FDD" w:rsidRPr="00055BF8">
        <w:rPr>
          <w:sz w:val="24"/>
          <w:szCs w:val="24"/>
        </w:rPr>
        <w:t xml:space="preserve"> </w:t>
      </w:r>
      <w:r w:rsidR="00055BF8" w:rsidRPr="00055BF8">
        <w:rPr>
          <w:sz w:val="24"/>
          <w:szCs w:val="24"/>
        </w:rPr>
        <w:t xml:space="preserve">Значение точности </w:t>
      </w:r>
      <w:r w:rsidR="004119CB" w:rsidRPr="00055BF8">
        <w:rPr>
          <w:sz w:val="24"/>
          <w:szCs w:val="24"/>
        </w:rPr>
        <w:t>вводится с кл</w:t>
      </w:r>
      <w:r w:rsidR="004119CB" w:rsidRPr="00055BF8">
        <w:rPr>
          <w:sz w:val="24"/>
          <w:szCs w:val="24"/>
        </w:rPr>
        <w:t>а</w:t>
      </w:r>
      <w:r w:rsidR="004119CB" w:rsidRPr="00055BF8">
        <w:rPr>
          <w:sz w:val="24"/>
          <w:szCs w:val="24"/>
        </w:rPr>
        <w:t>виатуры.</w:t>
      </w:r>
    </w:p>
    <w:p w:rsidR="00D93431" w:rsidRPr="00055BF8" w:rsidRDefault="00D93431" w:rsidP="000776FB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>Найти</w:t>
      </w:r>
      <w:r w:rsidR="004A7A74" w:rsidRPr="00055BF8">
        <w:rPr>
          <w:sz w:val="24"/>
          <w:szCs w:val="24"/>
        </w:rPr>
        <w:t xml:space="preserve"> первый член последовательности</w:t>
      </w:r>
      <w:r w:rsidR="003E40D5" w:rsidRPr="00055BF8">
        <w:rPr>
          <w:sz w:val="24"/>
          <w:szCs w:val="24"/>
        </w:rPr>
        <w:t xml:space="preserve"> </w:t>
      </w:r>
      <w:r w:rsidRPr="00055BF8">
        <w:rPr>
          <w:sz w:val="24"/>
          <w:szCs w:val="24"/>
        </w:rPr>
        <w:t>y=</w:t>
      </w:r>
      <w:r w:rsidR="008D028B" w:rsidRPr="00055BF8">
        <w:rPr>
          <w:sz w:val="24"/>
          <w:szCs w:val="24"/>
        </w:rPr>
        <w:t>(</w:t>
      </w:r>
      <w:r w:rsidRPr="00055BF8">
        <w:rPr>
          <w:sz w:val="24"/>
          <w:szCs w:val="24"/>
        </w:rPr>
        <w:t>n</w:t>
      </w:r>
      <w:r w:rsidR="008D028B" w:rsidRPr="00055BF8">
        <w:rPr>
          <w:sz w:val="24"/>
          <w:szCs w:val="24"/>
        </w:rPr>
        <w:t>+10)/</w:t>
      </w:r>
      <w:r w:rsidRPr="00055BF8">
        <w:rPr>
          <w:sz w:val="24"/>
          <w:szCs w:val="24"/>
          <w:lang w:val="en-US"/>
        </w:rPr>
        <w:t>n</w:t>
      </w:r>
      <w:r w:rsidR="008D028B" w:rsidRPr="00055BF8">
        <w:rPr>
          <w:sz w:val="24"/>
          <w:szCs w:val="24"/>
          <w:vertAlign w:val="superscript"/>
        </w:rPr>
        <w:t>3</w:t>
      </w:r>
      <w:r w:rsidRPr="00055BF8">
        <w:rPr>
          <w:sz w:val="24"/>
          <w:szCs w:val="24"/>
        </w:rPr>
        <w:t>, для которого y</w:t>
      </w:r>
      <w:r w:rsidR="0052166F" w:rsidRPr="00055BF8">
        <w:rPr>
          <w:sz w:val="24"/>
          <w:szCs w:val="24"/>
        </w:rPr>
        <w:t xml:space="preserve"> </w:t>
      </w:r>
      <w:r w:rsidRPr="00055BF8">
        <w:rPr>
          <w:sz w:val="24"/>
          <w:szCs w:val="24"/>
        </w:rPr>
        <w:sym w:font="Symbol" w:char="F0A3"/>
      </w:r>
      <w:r w:rsidR="0052166F" w:rsidRPr="00055BF8">
        <w:rPr>
          <w:sz w:val="24"/>
          <w:szCs w:val="24"/>
        </w:rPr>
        <w:t xml:space="preserve"> </w:t>
      </w:r>
      <w:r w:rsidRPr="00055BF8">
        <w:rPr>
          <w:sz w:val="24"/>
          <w:szCs w:val="24"/>
        </w:rPr>
        <w:sym w:font="Symbol" w:char="F078"/>
      </w:r>
      <w:r w:rsidRPr="00055BF8">
        <w:rPr>
          <w:sz w:val="24"/>
          <w:szCs w:val="24"/>
        </w:rPr>
        <w:t>.</w:t>
      </w:r>
      <w:r w:rsidR="00C82FDD" w:rsidRPr="00055BF8">
        <w:rPr>
          <w:sz w:val="24"/>
          <w:szCs w:val="24"/>
        </w:rPr>
        <w:t xml:space="preserve"> </w:t>
      </w:r>
      <w:r w:rsidR="000776FB" w:rsidRPr="00055BF8">
        <w:rPr>
          <w:sz w:val="24"/>
          <w:szCs w:val="24"/>
        </w:rPr>
        <w:t xml:space="preserve">Проверить программу при </w:t>
      </w:r>
      <w:r w:rsidR="000776FB" w:rsidRPr="00055BF8">
        <w:rPr>
          <w:sz w:val="24"/>
          <w:szCs w:val="24"/>
        </w:rPr>
        <w:sym w:font="Symbol" w:char="F078"/>
      </w:r>
      <w:r w:rsidR="000776FB" w:rsidRPr="00055BF8">
        <w:rPr>
          <w:sz w:val="24"/>
          <w:szCs w:val="24"/>
        </w:rPr>
        <w:t>=10</w:t>
      </w:r>
      <w:r w:rsidR="000776FB" w:rsidRPr="00055BF8">
        <w:rPr>
          <w:sz w:val="24"/>
          <w:szCs w:val="24"/>
          <w:vertAlign w:val="superscript"/>
        </w:rPr>
        <w:t>-2</w:t>
      </w:r>
      <w:r w:rsidR="000776FB" w:rsidRPr="00055BF8">
        <w:rPr>
          <w:sz w:val="24"/>
          <w:szCs w:val="24"/>
        </w:rPr>
        <w:t>, 10</w:t>
      </w:r>
      <w:r w:rsidR="000776FB" w:rsidRPr="00055BF8">
        <w:rPr>
          <w:sz w:val="24"/>
          <w:szCs w:val="24"/>
          <w:vertAlign w:val="superscript"/>
        </w:rPr>
        <w:t>-4</w:t>
      </w:r>
      <w:r w:rsidR="000776FB" w:rsidRPr="00055BF8">
        <w:rPr>
          <w:sz w:val="24"/>
          <w:szCs w:val="24"/>
        </w:rPr>
        <w:t xml:space="preserve">. </w:t>
      </w:r>
      <w:r w:rsidRPr="00055BF8">
        <w:rPr>
          <w:sz w:val="24"/>
          <w:szCs w:val="24"/>
        </w:rPr>
        <w:t>Определить, как изменяется число итераций при изм</w:t>
      </w:r>
      <w:r w:rsidRPr="00055BF8">
        <w:rPr>
          <w:sz w:val="24"/>
          <w:szCs w:val="24"/>
        </w:rPr>
        <w:t>е</w:t>
      </w:r>
      <w:r w:rsidRPr="00055BF8">
        <w:rPr>
          <w:sz w:val="24"/>
          <w:szCs w:val="24"/>
        </w:rPr>
        <w:t>нении точности.</w:t>
      </w:r>
    </w:p>
    <w:p w:rsidR="000F28B9" w:rsidRPr="00055BF8" w:rsidRDefault="000F28B9" w:rsidP="000776FB">
      <w:pPr>
        <w:ind w:firstLine="567"/>
        <w:jc w:val="both"/>
        <w:rPr>
          <w:sz w:val="24"/>
          <w:szCs w:val="24"/>
        </w:rPr>
      </w:pPr>
    </w:p>
    <w:p w:rsidR="00F868A7" w:rsidRPr="00055BF8" w:rsidRDefault="00E852D8" w:rsidP="00295F2E">
      <w:pPr>
        <w:ind w:firstLine="567"/>
        <w:jc w:val="both"/>
        <w:outlineLvl w:val="0"/>
        <w:rPr>
          <w:b/>
          <w:sz w:val="28"/>
          <w:szCs w:val="28"/>
        </w:rPr>
      </w:pPr>
      <w:r w:rsidRPr="006E14EB">
        <w:rPr>
          <w:b/>
          <w:sz w:val="28"/>
          <w:szCs w:val="28"/>
        </w:rPr>
        <w:t>Задание 2 Обработка массивов и строк. Создание программных модулей</w:t>
      </w:r>
    </w:p>
    <w:p w:rsidR="008F1908" w:rsidRPr="00055BF8" w:rsidRDefault="008F1908" w:rsidP="00126010">
      <w:pPr>
        <w:ind w:firstLine="567"/>
        <w:jc w:val="both"/>
        <w:outlineLvl w:val="0"/>
        <w:rPr>
          <w:b/>
          <w:i/>
          <w:sz w:val="24"/>
          <w:szCs w:val="24"/>
        </w:rPr>
      </w:pPr>
      <w:r w:rsidRPr="00055BF8">
        <w:rPr>
          <w:b/>
          <w:i/>
          <w:sz w:val="24"/>
          <w:szCs w:val="24"/>
        </w:rPr>
        <w:t xml:space="preserve">Часть 1. </w:t>
      </w:r>
      <w:r w:rsidR="00D36A9A" w:rsidRPr="00055BF8">
        <w:rPr>
          <w:b/>
          <w:i/>
          <w:sz w:val="24"/>
          <w:szCs w:val="24"/>
        </w:rPr>
        <w:t>Обработка о</w:t>
      </w:r>
      <w:r w:rsidR="00873089" w:rsidRPr="00055BF8">
        <w:rPr>
          <w:b/>
          <w:i/>
          <w:sz w:val="24"/>
          <w:szCs w:val="24"/>
        </w:rPr>
        <w:t>дномерны</w:t>
      </w:r>
      <w:r w:rsidR="00D36A9A" w:rsidRPr="00055BF8">
        <w:rPr>
          <w:b/>
          <w:i/>
          <w:sz w:val="24"/>
          <w:szCs w:val="24"/>
        </w:rPr>
        <w:t>х</w:t>
      </w:r>
      <w:r w:rsidR="00873089" w:rsidRPr="00055BF8">
        <w:rPr>
          <w:b/>
          <w:i/>
          <w:sz w:val="24"/>
          <w:szCs w:val="24"/>
        </w:rPr>
        <w:t xml:space="preserve"> м</w:t>
      </w:r>
      <w:r w:rsidRPr="00055BF8">
        <w:rPr>
          <w:b/>
          <w:i/>
          <w:sz w:val="24"/>
          <w:szCs w:val="24"/>
        </w:rPr>
        <w:t>ассив</w:t>
      </w:r>
      <w:r w:rsidR="00D36A9A" w:rsidRPr="00055BF8">
        <w:rPr>
          <w:b/>
          <w:i/>
          <w:sz w:val="24"/>
          <w:szCs w:val="24"/>
        </w:rPr>
        <w:t>ов</w:t>
      </w:r>
    </w:p>
    <w:p w:rsidR="008F1908" w:rsidRPr="00055BF8" w:rsidRDefault="003F6C50" w:rsidP="003F6C50">
      <w:pPr>
        <w:pStyle w:val="a5"/>
        <w:spacing w:line="240" w:lineRule="auto"/>
        <w:ind w:firstLine="567"/>
        <w:rPr>
          <w:szCs w:val="24"/>
        </w:rPr>
      </w:pPr>
      <w:r w:rsidRPr="00055BF8">
        <w:rPr>
          <w:szCs w:val="24"/>
        </w:rPr>
        <w:t xml:space="preserve">Упорядочить массив </w:t>
      </w:r>
      <w:r w:rsidR="00A0470E" w:rsidRPr="00055BF8">
        <w:rPr>
          <w:szCs w:val="24"/>
        </w:rPr>
        <w:t>вещественных чисел R(n) (n&lt;=40) по убыванию</w:t>
      </w:r>
      <w:r w:rsidRPr="00055BF8">
        <w:rPr>
          <w:szCs w:val="24"/>
        </w:rPr>
        <w:t xml:space="preserve">, используя метод сортировки </w:t>
      </w:r>
      <w:r w:rsidR="00A0470E" w:rsidRPr="00055BF8">
        <w:rPr>
          <w:szCs w:val="24"/>
        </w:rPr>
        <w:t>выбором.</w:t>
      </w:r>
    </w:p>
    <w:p w:rsidR="004A16B3" w:rsidRPr="00055BF8" w:rsidRDefault="008F1908" w:rsidP="00126010">
      <w:pPr>
        <w:ind w:firstLine="567"/>
        <w:jc w:val="both"/>
        <w:outlineLvl w:val="0"/>
        <w:rPr>
          <w:b/>
          <w:i/>
          <w:sz w:val="24"/>
          <w:szCs w:val="24"/>
        </w:rPr>
      </w:pPr>
      <w:r w:rsidRPr="00055BF8">
        <w:rPr>
          <w:b/>
          <w:i/>
          <w:sz w:val="24"/>
          <w:szCs w:val="24"/>
        </w:rPr>
        <w:t>Часть 2</w:t>
      </w:r>
      <w:r w:rsidR="004A16B3" w:rsidRPr="00055BF8">
        <w:rPr>
          <w:b/>
          <w:i/>
          <w:sz w:val="24"/>
          <w:szCs w:val="24"/>
        </w:rPr>
        <w:t xml:space="preserve">. </w:t>
      </w:r>
      <w:r w:rsidR="00D36A9A" w:rsidRPr="00055BF8">
        <w:rPr>
          <w:b/>
          <w:i/>
          <w:sz w:val="24"/>
          <w:szCs w:val="24"/>
        </w:rPr>
        <w:t xml:space="preserve">Обработка </w:t>
      </w:r>
      <w:r w:rsidR="00534739">
        <w:rPr>
          <w:b/>
          <w:i/>
          <w:sz w:val="24"/>
          <w:szCs w:val="24"/>
        </w:rPr>
        <w:t>строк</w:t>
      </w:r>
    </w:p>
    <w:p w:rsidR="003F6C50" w:rsidRPr="00534739" w:rsidRDefault="00534739" w:rsidP="00295F2E">
      <w:pPr>
        <w:pStyle w:val="a5"/>
        <w:spacing w:line="240" w:lineRule="auto"/>
        <w:ind w:firstLine="567"/>
        <w:rPr>
          <w:szCs w:val="24"/>
        </w:rPr>
      </w:pPr>
      <w:r w:rsidRPr="00534739">
        <w:rPr>
          <w:szCs w:val="24"/>
        </w:rPr>
        <w:t>Дана строка длиной не более 80 латинских символов. Символы образуют слова, отделенные друг от друга запятыми, последний символ – точка. Определить количество четных слов в последовательн</w:t>
      </w:r>
      <w:r w:rsidRPr="00534739">
        <w:rPr>
          <w:szCs w:val="24"/>
        </w:rPr>
        <w:t>о</w:t>
      </w:r>
      <w:r w:rsidRPr="00534739">
        <w:rPr>
          <w:szCs w:val="24"/>
        </w:rPr>
        <w:t>сти, начинающихся с буквы «r». Вывести на печать и</w:t>
      </w:r>
      <w:r w:rsidRPr="00534739">
        <w:rPr>
          <w:szCs w:val="24"/>
        </w:rPr>
        <w:t>с</w:t>
      </w:r>
      <w:r w:rsidRPr="00534739">
        <w:rPr>
          <w:szCs w:val="24"/>
        </w:rPr>
        <w:t>ходную строку, найденные слова и их количество.  Если таких слов нет, напечатать соо</w:t>
      </w:r>
      <w:r w:rsidRPr="00534739">
        <w:rPr>
          <w:szCs w:val="24"/>
        </w:rPr>
        <w:t>т</w:t>
      </w:r>
      <w:r w:rsidRPr="00534739">
        <w:rPr>
          <w:szCs w:val="24"/>
        </w:rPr>
        <w:t>ветствующее сообщение.</w:t>
      </w:r>
    </w:p>
    <w:p w:rsidR="00E852D8" w:rsidRPr="00B85B4F" w:rsidRDefault="00E852D8" w:rsidP="00E852D8">
      <w:pPr>
        <w:ind w:firstLine="567"/>
        <w:jc w:val="both"/>
        <w:outlineLvl w:val="0"/>
        <w:rPr>
          <w:b/>
          <w:i/>
          <w:sz w:val="24"/>
        </w:rPr>
      </w:pPr>
      <w:r w:rsidRPr="00B85B4F">
        <w:rPr>
          <w:b/>
          <w:i/>
          <w:sz w:val="24"/>
        </w:rPr>
        <w:t>Часть 3. Создание псевдомодулей. Процедурный тип параметров</w:t>
      </w:r>
    </w:p>
    <w:p w:rsidR="000776FB" w:rsidRPr="00E852D8" w:rsidRDefault="00E852D8" w:rsidP="00E852D8">
      <w:pPr>
        <w:ind w:firstLine="567"/>
        <w:jc w:val="both"/>
        <w:rPr>
          <w:sz w:val="24"/>
          <w:szCs w:val="24"/>
        </w:rPr>
      </w:pPr>
      <w:r w:rsidRPr="00E852D8">
        <w:rPr>
          <w:sz w:val="24"/>
          <w:szCs w:val="24"/>
        </w:rPr>
        <w:t>Разработать заголовочный файл и файл реализации, содержащие указанную подпрограмму. Нап</w:t>
      </w:r>
      <w:r w:rsidRPr="00E852D8">
        <w:rPr>
          <w:sz w:val="24"/>
          <w:szCs w:val="24"/>
        </w:rPr>
        <w:t>и</w:t>
      </w:r>
      <w:r w:rsidRPr="00E852D8">
        <w:rPr>
          <w:sz w:val="24"/>
          <w:szCs w:val="24"/>
        </w:rPr>
        <w:t>сать тестирующую программу.</w:t>
      </w:r>
      <w:r w:rsidR="000776FB" w:rsidRPr="00E852D8">
        <w:rPr>
          <w:sz w:val="24"/>
          <w:szCs w:val="24"/>
        </w:rPr>
        <w:t xml:space="preserve"> </w:t>
      </w:r>
    </w:p>
    <w:p w:rsidR="000776FB" w:rsidRPr="00055BF8" w:rsidRDefault="000776FB" w:rsidP="000776FB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 xml:space="preserve">Составить подпрограмму-процедуру TRAP для вычисления площади, ограниченной заданной функцией и осью </w:t>
      </w:r>
      <w:r w:rsidRPr="00055BF8">
        <w:rPr>
          <w:sz w:val="24"/>
          <w:szCs w:val="24"/>
          <w:lang w:val="en-US"/>
        </w:rPr>
        <w:t>x</w:t>
      </w:r>
      <w:r w:rsidRPr="00055BF8">
        <w:rPr>
          <w:sz w:val="24"/>
          <w:szCs w:val="24"/>
        </w:rPr>
        <w:t xml:space="preserve"> на заданном интервале по формуле </w:t>
      </w:r>
      <w:r w:rsidR="00124686" w:rsidRPr="00055BF8">
        <w:rPr>
          <w:position w:val="-28"/>
          <w:sz w:val="24"/>
          <w:szCs w:val="24"/>
        </w:rPr>
        <w:object w:dxaOrig="2420" w:dyaOrig="680">
          <v:shape id="_x0000_i1026" type="#_x0000_t75" style="width:121.2pt;height:34.2pt" o:ole="">
            <v:imagedata r:id="rId10" o:title=""/>
          </v:shape>
          <o:OLEObject Type="Embed" ProgID="Equation.2" ShapeID="_x0000_i1026" DrawAspect="Content" ObjectID="_1742379603" r:id="rId11"/>
        </w:object>
      </w:r>
      <w:r w:rsidRPr="00055BF8">
        <w:rPr>
          <w:sz w:val="24"/>
          <w:szCs w:val="24"/>
        </w:rPr>
        <w:t xml:space="preserve">, где </w:t>
      </w:r>
      <w:r w:rsidRPr="00055BF8">
        <w:rPr>
          <w:sz w:val="24"/>
          <w:szCs w:val="24"/>
          <w:lang w:val="en-US"/>
        </w:rPr>
        <w:t>f</w:t>
      </w:r>
      <w:r w:rsidRPr="00055BF8">
        <w:rPr>
          <w:sz w:val="24"/>
          <w:szCs w:val="24"/>
        </w:rPr>
        <w:t>(</w:t>
      </w:r>
      <w:r w:rsidRPr="00055BF8">
        <w:rPr>
          <w:sz w:val="24"/>
          <w:szCs w:val="24"/>
          <w:lang w:val="en-US"/>
        </w:rPr>
        <w:t>x</w:t>
      </w:r>
      <w:r w:rsidRPr="00055BF8">
        <w:rPr>
          <w:sz w:val="24"/>
          <w:szCs w:val="24"/>
        </w:rPr>
        <w:t>) заданная фун</w:t>
      </w:r>
      <w:r w:rsidRPr="00055BF8">
        <w:rPr>
          <w:sz w:val="24"/>
          <w:szCs w:val="24"/>
        </w:rPr>
        <w:t>к</w:t>
      </w:r>
      <w:r w:rsidRPr="00055BF8">
        <w:rPr>
          <w:sz w:val="24"/>
          <w:szCs w:val="24"/>
        </w:rPr>
        <w:t>ция, [</w:t>
      </w:r>
      <w:r w:rsidRPr="00055BF8">
        <w:rPr>
          <w:sz w:val="24"/>
          <w:szCs w:val="24"/>
          <w:lang w:val="en-US"/>
        </w:rPr>
        <w:t>a</w:t>
      </w:r>
      <w:r w:rsidRPr="00055BF8">
        <w:rPr>
          <w:sz w:val="24"/>
          <w:szCs w:val="24"/>
        </w:rPr>
        <w:t xml:space="preserve">, </w:t>
      </w:r>
      <w:r w:rsidRPr="00055BF8">
        <w:rPr>
          <w:sz w:val="24"/>
          <w:szCs w:val="24"/>
          <w:lang w:val="en-US"/>
        </w:rPr>
        <w:t>b</w:t>
      </w:r>
      <w:r w:rsidRPr="00055BF8">
        <w:rPr>
          <w:sz w:val="24"/>
          <w:szCs w:val="24"/>
        </w:rPr>
        <w:t xml:space="preserve">] – заданный интервал, </w:t>
      </w:r>
      <w:r w:rsidRPr="00055BF8">
        <w:rPr>
          <w:sz w:val="24"/>
          <w:szCs w:val="24"/>
          <w:lang w:val="en-US"/>
        </w:rPr>
        <w:t>n</w:t>
      </w:r>
      <w:r w:rsidRPr="00055BF8">
        <w:rPr>
          <w:sz w:val="24"/>
          <w:szCs w:val="24"/>
        </w:rPr>
        <w:t xml:space="preserve"> </w:t>
      </w:r>
      <w:r w:rsidR="005C0987" w:rsidRPr="00055BF8">
        <w:rPr>
          <w:sz w:val="24"/>
          <w:szCs w:val="24"/>
        </w:rPr>
        <w:t>–</w:t>
      </w:r>
      <w:r w:rsidRPr="00055BF8">
        <w:rPr>
          <w:sz w:val="24"/>
          <w:szCs w:val="24"/>
        </w:rPr>
        <w:t xml:space="preserve"> число отрезков разбиения интервала, </w:t>
      </w:r>
      <w:r w:rsidRPr="00055BF8">
        <w:rPr>
          <w:sz w:val="24"/>
          <w:szCs w:val="24"/>
          <w:lang w:val="en-US"/>
        </w:rPr>
        <w:t>h</w:t>
      </w:r>
      <w:r w:rsidR="005C0987" w:rsidRPr="00055BF8">
        <w:rPr>
          <w:sz w:val="24"/>
          <w:szCs w:val="24"/>
        </w:rPr>
        <w:t xml:space="preserve"> –</w:t>
      </w:r>
      <w:r w:rsidRPr="00055BF8">
        <w:rPr>
          <w:sz w:val="24"/>
          <w:szCs w:val="24"/>
        </w:rPr>
        <w:t xml:space="preserve"> шаг изменения </w:t>
      </w:r>
      <w:r w:rsidRPr="00055BF8">
        <w:rPr>
          <w:sz w:val="24"/>
          <w:szCs w:val="24"/>
          <w:lang w:val="en-US"/>
        </w:rPr>
        <w:t>x</w:t>
      </w:r>
      <w:r w:rsidRPr="00055BF8">
        <w:rPr>
          <w:sz w:val="24"/>
          <w:szCs w:val="24"/>
        </w:rPr>
        <w:t>, находи</w:t>
      </w:r>
      <w:r w:rsidRPr="00055BF8">
        <w:rPr>
          <w:sz w:val="24"/>
          <w:szCs w:val="24"/>
        </w:rPr>
        <w:t>т</w:t>
      </w:r>
      <w:r w:rsidR="005C0987" w:rsidRPr="00055BF8">
        <w:rPr>
          <w:sz w:val="24"/>
          <w:szCs w:val="24"/>
        </w:rPr>
        <w:t>ся по формуле</w:t>
      </w:r>
      <w:r w:rsidRPr="00055BF8">
        <w:rPr>
          <w:sz w:val="24"/>
          <w:szCs w:val="24"/>
        </w:rPr>
        <w:t xml:space="preserve"> (</w:t>
      </w:r>
      <w:r w:rsidRPr="00055BF8">
        <w:rPr>
          <w:sz w:val="24"/>
          <w:szCs w:val="24"/>
          <w:lang w:val="en-US"/>
        </w:rPr>
        <w:t>b</w:t>
      </w:r>
      <w:r w:rsidRPr="00055BF8">
        <w:rPr>
          <w:sz w:val="24"/>
          <w:szCs w:val="24"/>
        </w:rPr>
        <w:t>-</w:t>
      </w:r>
      <w:r w:rsidRPr="00055BF8">
        <w:rPr>
          <w:sz w:val="24"/>
          <w:szCs w:val="24"/>
          <w:lang w:val="en-US"/>
        </w:rPr>
        <w:t>a</w:t>
      </w:r>
      <w:r w:rsidRPr="00055BF8">
        <w:rPr>
          <w:sz w:val="24"/>
          <w:szCs w:val="24"/>
        </w:rPr>
        <w:t>)/</w:t>
      </w:r>
      <w:r w:rsidRPr="00055BF8">
        <w:rPr>
          <w:sz w:val="24"/>
          <w:szCs w:val="24"/>
          <w:lang w:val="en-US"/>
        </w:rPr>
        <w:t>n</w:t>
      </w:r>
      <w:r w:rsidRPr="00055BF8">
        <w:rPr>
          <w:sz w:val="24"/>
          <w:szCs w:val="24"/>
        </w:rPr>
        <w:t>.</w:t>
      </w:r>
    </w:p>
    <w:p w:rsidR="000776FB" w:rsidRPr="00055BF8" w:rsidRDefault="005C0987" w:rsidP="000776FB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 xml:space="preserve">Функцию f(x) передать в процедуру через параметр. </w:t>
      </w:r>
      <w:r w:rsidR="000776FB" w:rsidRPr="00055BF8">
        <w:rPr>
          <w:sz w:val="24"/>
          <w:szCs w:val="24"/>
        </w:rPr>
        <w:t>В основной программе использовать проц</w:t>
      </w:r>
      <w:r w:rsidR="000776FB" w:rsidRPr="00055BF8">
        <w:rPr>
          <w:sz w:val="24"/>
          <w:szCs w:val="24"/>
        </w:rPr>
        <w:t>е</w:t>
      </w:r>
      <w:r w:rsidR="000776FB" w:rsidRPr="00055BF8">
        <w:rPr>
          <w:sz w:val="24"/>
          <w:szCs w:val="24"/>
        </w:rPr>
        <w:t>дуру TRAP для вычисления площади, ограниченной функциями:</w:t>
      </w:r>
    </w:p>
    <w:p w:rsidR="000776FB" w:rsidRPr="00055BF8" w:rsidRDefault="005C0987" w:rsidP="000776FB">
      <w:pPr>
        <w:ind w:firstLine="567"/>
        <w:jc w:val="both"/>
        <w:rPr>
          <w:sz w:val="24"/>
          <w:szCs w:val="24"/>
          <w:lang w:val="pt-BR"/>
        </w:rPr>
      </w:pPr>
      <w:r w:rsidRPr="00055BF8">
        <w:rPr>
          <w:sz w:val="24"/>
          <w:szCs w:val="24"/>
          <w:lang w:val="pt-BR"/>
        </w:rPr>
        <w:t xml:space="preserve">1. </w:t>
      </w:r>
      <w:proofErr w:type="gramStart"/>
      <w:r w:rsidRPr="00055BF8">
        <w:rPr>
          <w:sz w:val="24"/>
          <w:szCs w:val="24"/>
          <w:lang w:val="en-US"/>
        </w:rPr>
        <w:t>sin</w:t>
      </w:r>
      <w:r w:rsidRPr="00055BF8">
        <w:rPr>
          <w:sz w:val="24"/>
          <w:szCs w:val="24"/>
          <w:lang w:val="pt-BR"/>
        </w:rPr>
        <w:t>(</w:t>
      </w:r>
      <w:proofErr w:type="gramEnd"/>
      <w:r w:rsidRPr="00055BF8">
        <w:rPr>
          <w:sz w:val="24"/>
          <w:szCs w:val="24"/>
          <w:lang w:val="pt-BR"/>
        </w:rPr>
        <w:t>x)-2x (a=0, b=5</w:t>
      </w:r>
      <w:r w:rsidR="000776FB" w:rsidRPr="00055BF8">
        <w:rPr>
          <w:sz w:val="24"/>
          <w:szCs w:val="24"/>
          <w:lang w:val="pt-BR"/>
        </w:rPr>
        <w:t>),</w:t>
      </w:r>
    </w:p>
    <w:p w:rsidR="000776FB" w:rsidRPr="00055BF8" w:rsidRDefault="00972A32" w:rsidP="000776FB">
      <w:pPr>
        <w:ind w:firstLine="567"/>
        <w:jc w:val="both"/>
        <w:rPr>
          <w:sz w:val="24"/>
          <w:szCs w:val="24"/>
          <w:lang w:val="pt-BR"/>
        </w:rPr>
      </w:pPr>
      <w:r w:rsidRPr="00055BF8">
        <w:rPr>
          <w:sz w:val="24"/>
          <w:szCs w:val="24"/>
          <w:lang w:val="pt-BR"/>
        </w:rPr>
        <w:t>2. cos</w:t>
      </w:r>
      <w:r w:rsidR="000776FB" w:rsidRPr="00055BF8">
        <w:rPr>
          <w:sz w:val="24"/>
          <w:szCs w:val="24"/>
          <w:lang w:val="pt-BR"/>
        </w:rPr>
        <w:t>(x</w:t>
      </w:r>
      <w:r w:rsidR="005C0987" w:rsidRPr="00055BF8">
        <w:rPr>
          <w:sz w:val="24"/>
          <w:szCs w:val="24"/>
          <w:lang w:val="pt-BR"/>
        </w:rPr>
        <w:t>)/(x-1)</w:t>
      </w:r>
      <w:r w:rsidR="000776FB" w:rsidRPr="00055BF8">
        <w:rPr>
          <w:sz w:val="24"/>
          <w:szCs w:val="24"/>
          <w:lang w:val="pt-BR"/>
        </w:rPr>
        <w:t xml:space="preserve"> (a=</w:t>
      </w:r>
      <w:r w:rsidR="005C0987" w:rsidRPr="00055BF8">
        <w:rPr>
          <w:sz w:val="24"/>
          <w:szCs w:val="24"/>
          <w:lang w:val="pt-BR"/>
        </w:rPr>
        <w:t>-</w:t>
      </w:r>
      <w:r w:rsidR="00124686" w:rsidRPr="00055BF8">
        <w:rPr>
          <w:sz w:val="24"/>
          <w:szCs w:val="24"/>
        </w:rPr>
        <w:t>5</w:t>
      </w:r>
      <w:r w:rsidR="000776FB" w:rsidRPr="00055BF8">
        <w:rPr>
          <w:sz w:val="24"/>
          <w:szCs w:val="24"/>
          <w:lang w:val="pt-BR"/>
        </w:rPr>
        <w:t>, b=</w:t>
      </w:r>
      <w:r w:rsidR="00124686" w:rsidRPr="00055BF8">
        <w:rPr>
          <w:sz w:val="24"/>
          <w:szCs w:val="24"/>
        </w:rPr>
        <w:t>0</w:t>
      </w:r>
      <w:r w:rsidR="000776FB" w:rsidRPr="00055BF8">
        <w:rPr>
          <w:sz w:val="24"/>
          <w:szCs w:val="24"/>
          <w:lang w:val="pt-BR"/>
        </w:rPr>
        <w:t>).</w:t>
      </w:r>
    </w:p>
    <w:p w:rsidR="000776FB" w:rsidRPr="00055BF8" w:rsidRDefault="000776FB" w:rsidP="000776FB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 xml:space="preserve">Количество разбиений </w:t>
      </w:r>
      <w:r w:rsidRPr="00055BF8">
        <w:rPr>
          <w:sz w:val="24"/>
          <w:szCs w:val="24"/>
          <w:lang w:val="en-US"/>
        </w:rPr>
        <w:t>n</w:t>
      </w:r>
      <w:r w:rsidRPr="00055BF8">
        <w:rPr>
          <w:sz w:val="24"/>
          <w:szCs w:val="24"/>
        </w:rPr>
        <w:t xml:space="preserve"> задается с клавиатуры в основной программе. Проверить программу при </w:t>
      </w:r>
      <w:r w:rsidRPr="00055BF8">
        <w:rPr>
          <w:sz w:val="24"/>
          <w:szCs w:val="24"/>
          <w:lang w:val="en-US"/>
        </w:rPr>
        <w:t>n</w:t>
      </w:r>
      <w:r w:rsidRPr="00055BF8">
        <w:rPr>
          <w:sz w:val="24"/>
          <w:szCs w:val="24"/>
        </w:rPr>
        <w:t>=10,20,30.</w:t>
      </w:r>
    </w:p>
    <w:p w:rsidR="007C417D" w:rsidRDefault="007C417D" w:rsidP="00E852D8">
      <w:pPr>
        <w:ind w:firstLine="567"/>
        <w:jc w:val="both"/>
        <w:outlineLvl w:val="0"/>
        <w:rPr>
          <w:b/>
          <w:sz w:val="28"/>
          <w:szCs w:val="28"/>
        </w:rPr>
      </w:pPr>
    </w:p>
    <w:p w:rsidR="00E852D8" w:rsidRPr="0042000D" w:rsidRDefault="00E852D8" w:rsidP="00E852D8">
      <w:pPr>
        <w:ind w:firstLine="567"/>
        <w:jc w:val="both"/>
        <w:outlineLvl w:val="0"/>
        <w:rPr>
          <w:b/>
          <w:sz w:val="28"/>
          <w:szCs w:val="28"/>
        </w:rPr>
      </w:pPr>
      <w:r w:rsidRPr="0042000D">
        <w:rPr>
          <w:b/>
          <w:sz w:val="28"/>
          <w:szCs w:val="28"/>
        </w:rPr>
        <w:t>Задание 3 Динамические структуры данных и файловая система</w:t>
      </w:r>
    </w:p>
    <w:p w:rsidR="00E852D8" w:rsidRPr="0042000D" w:rsidRDefault="00E852D8" w:rsidP="00E852D8">
      <w:pPr>
        <w:ind w:firstLine="567"/>
        <w:jc w:val="both"/>
        <w:outlineLvl w:val="0"/>
        <w:rPr>
          <w:b/>
          <w:i/>
          <w:sz w:val="24"/>
        </w:rPr>
      </w:pPr>
      <w:r w:rsidRPr="0042000D">
        <w:rPr>
          <w:b/>
          <w:i/>
          <w:sz w:val="24"/>
        </w:rPr>
        <w:t>Часть 1. Списки</w:t>
      </w:r>
    </w:p>
    <w:p w:rsidR="00E852D8" w:rsidRPr="007D76B8" w:rsidRDefault="00E852D8" w:rsidP="00E852D8">
      <w:pPr>
        <w:ind w:firstLine="567"/>
        <w:jc w:val="both"/>
        <w:outlineLvl w:val="0"/>
        <w:rPr>
          <w:sz w:val="24"/>
          <w:highlight w:val="yellow"/>
        </w:rPr>
      </w:pPr>
      <w:r w:rsidRPr="007C417D">
        <w:rPr>
          <w:sz w:val="24"/>
        </w:rPr>
        <w:t xml:space="preserve">Создать список по типу </w:t>
      </w:r>
      <w:r w:rsidR="007C417D" w:rsidRPr="007C417D">
        <w:rPr>
          <w:sz w:val="24"/>
        </w:rPr>
        <w:t>очереди</w:t>
      </w:r>
      <w:r w:rsidRPr="007C417D">
        <w:rPr>
          <w:sz w:val="24"/>
        </w:rPr>
        <w:t xml:space="preserve"> из вводимых </w:t>
      </w:r>
      <w:r w:rsidR="007C417D" w:rsidRPr="007C417D">
        <w:rPr>
          <w:sz w:val="24"/>
        </w:rPr>
        <w:t>целых чисел</w:t>
      </w:r>
      <w:r w:rsidRPr="007C417D">
        <w:rPr>
          <w:sz w:val="24"/>
        </w:rPr>
        <w:t xml:space="preserve">. Удалить </w:t>
      </w:r>
      <w:r w:rsidR="007C417D" w:rsidRPr="007C417D">
        <w:rPr>
          <w:sz w:val="24"/>
        </w:rPr>
        <w:t>четные числа</w:t>
      </w:r>
      <w:r w:rsidRPr="007C417D">
        <w:rPr>
          <w:sz w:val="24"/>
        </w:rPr>
        <w:t xml:space="preserve">. </w:t>
      </w:r>
      <w:bookmarkStart w:id="0" w:name="_GoBack"/>
      <w:bookmarkEnd w:id="0"/>
      <w:r w:rsidRPr="0042000D">
        <w:rPr>
          <w:sz w:val="24"/>
        </w:rPr>
        <w:t>При заверш</w:t>
      </w:r>
      <w:r w:rsidRPr="0042000D">
        <w:rPr>
          <w:sz w:val="24"/>
        </w:rPr>
        <w:t>е</w:t>
      </w:r>
      <w:r w:rsidRPr="0042000D">
        <w:rPr>
          <w:sz w:val="24"/>
        </w:rPr>
        <w:t>нии программы освободить динамическую память.</w:t>
      </w:r>
    </w:p>
    <w:p w:rsidR="000F28B9" w:rsidRDefault="00E852D8" w:rsidP="00E852D8">
      <w:pPr>
        <w:ind w:firstLine="567"/>
        <w:jc w:val="both"/>
        <w:rPr>
          <w:sz w:val="24"/>
          <w:szCs w:val="24"/>
        </w:rPr>
      </w:pPr>
      <w:r w:rsidRPr="00AD350F">
        <w:rPr>
          <w:b/>
          <w:i/>
          <w:sz w:val="24"/>
        </w:rPr>
        <w:t>Часть 2. Файлы</w:t>
      </w:r>
    </w:p>
    <w:p w:rsidR="00534739" w:rsidRDefault="00534739" w:rsidP="000776FB">
      <w:pPr>
        <w:ind w:firstLine="567"/>
        <w:jc w:val="both"/>
        <w:rPr>
          <w:sz w:val="28"/>
          <w:szCs w:val="28"/>
        </w:rPr>
      </w:pPr>
      <w:r w:rsidRPr="00534739">
        <w:rPr>
          <w:sz w:val="24"/>
          <w:szCs w:val="24"/>
        </w:rPr>
        <w:t xml:space="preserve">Дан файл F, состоящий из записей. Каждая запись содержит название страны, название города и численность его населения. Переписать из файла </w:t>
      </w:r>
      <w:r w:rsidRPr="00534739">
        <w:rPr>
          <w:sz w:val="24"/>
          <w:szCs w:val="24"/>
          <w:lang w:val="en-US"/>
        </w:rPr>
        <w:t>F</w:t>
      </w:r>
      <w:r w:rsidRPr="00534739">
        <w:rPr>
          <w:sz w:val="24"/>
          <w:szCs w:val="24"/>
        </w:rPr>
        <w:t xml:space="preserve"> в файл </w:t>
      </w:r>
      <w:r w:rsidRPr="00534739">
        <w:rPr>
          <w:sz w:val="24"/>
          <w:szCs w:val="24"/>
          <w:lang w:val="en-US"/>
        </w:rPr>
        <w:t>G</w:t>
      </w:r>
      <w:r w:rsidRPr="00534739">
        <w:rPr>
          <w:sz w:val="24"/>
          <w:szCs w:val="24"/>
        </w:rPr>
        <w:t xml:space="preserve"> сведения обо всех городах заданной страны (страна вводится с клавиатуры). Вывести на экран соде</w:t>
      </w:r>
      <w:r w:rsidRPr="00534739">
        <w:rPr>
          <w:sz w:val="24"/>
          <w:szCs w:val="24"/>
        </w:rPr>
        <w:t>р</w:t>
      </w:r>
      <w:r w:rsidRPr="00534739">
        <w:rPr>
          <w:sz w:val="24"/>
          <w:szCs w:val="24"/>
        </w:rPr>
        <w:t>жимое обоих файлов</w:t>
      </w:r>
      <w:r w:rsidRPr="00C35712">
        <w:rPr>
          <w:sz w:val="28"/>
          <w:szCs w:val="28"/>
        </w:rPr>
        <w:t>.</w:t>
      </w:r>
    </w:p>
    <w:p w:rsidR="00534739" w:rsidRPr="00055BF8" w:rsidRDefault="00534739" w:rsidP="000776FB">
      <w:pPr>
        <w:ind w:firstLine="567"/>
        <w:jc w:val="both"/>
        <w:rPr>
          <w:sz w:val="24"/>
          <w:szCs w:val="24"/>
        </w:rPr>
      </w:pPr>
    </w:p>
    <w:p w:rsidR="00534739" w:rsidRPr="0042000D" w:rsidRDefault="00534739" w:rsidP="00534739">
      <w:pPr>
        <w:ind w:firstLine="567"/>
        <w:jc w:val="both"/>
        <w:outlineLvl w:val="0"/>
        <w:rPr>
          <w:b/>
          <w:sz w:val="28"/>
          <w:szCs w:val="28"/>
        </w:rPr>
      </w:pPr>
      <w:r w:rsidRPr="0042000D">
        <w:rPr>
          <w:b/>
          <w:sz w:val="28"/>
          <w:szCs w:val="28"/>
        </w:rPr>
        <w:t>Задание 4 Основы объектно-ориентированного программирования</w:t>
      </w:r>
    </w:p>
    <w:p w:rsidR="00534739" w:rsidRDefault="00534739" w:rsidP="00534739">
      <w:pPr>
        <w:pStyle w:val="a9"/>
        <w:ind w:firstLine="567"/>
        <w:rPr>
          <w:b w:val="0"/>
          <w:i w:val="0"/>
          <w:sz w:val="24"/>
        </w:rPr>
      </w:pPr>
      <w:r w:rsidRPr="0042000D">
        <w:rPr>
          <w:b w:val="0"/>
          <w:i w:val="0"/>
          <w:sz w:val="24"/>
        </w:rPr>
        <w:t>Разработать класс для реализации указанного объекта. Построить его диаграмму и составить пр</w:t>
      </w:r>
      <w:r w:rsidRPr="0042000D">
        <w:rPr>
          <w:b w:val="0"/>
          <w:i w:val="0"/>
          <w:sz w:val="24"/>
        </w:rPr>
        <w:t>о</w:t>
      </w:r>
      <w:r w:rsidRPr="0042000D">
        <w:rPr>
          <w:b w:val="0"/>
          <w:i w:val="0"/>
          <w:sz w:val="24"/>
        </w:rPr>
        <w:t>граммный код</w:t>
      </w:r>
      <w:r w:rsidRPr="007D76B8">
        <w:rPr>
          <w:b w:val="0"/>
          <w:i w:val="0"/>
          <w:sz w:val="24"/>
        </w:rPr>
        <w:t>.</w:t>
      </w:r>
    </w:p>
    <w:p w:rsidR="00534739" w:rsidRPr="007D76B8" w:rsidRDefault="00534739" w:rsidP="00534739">
      <w:pPr>
        <w:pStyle w:val="a9"/>
        <w:ind w:firstLine="567"/>
        <w:rPr>
          <w:b w:val="0"/>
          <w:i w:val="0"/>
          <w:sz w:val="24"/>
        </w:rPr>
      </w:pPr>
      <w:r w:rsidRPr="007F7D88">
        <w:rPr>
          <w:b w:val="0"/>
          <w:i w:val="0"/>
          <w:sz w:val="24"/>
        </w:rPr>
        <w:lastRenderedPageBreak/>
        <w:t>Все поля классов должны быть частными (</w:t>
      </w:r>
      <w:proofErr w:type="spellStart"/>
      <w:r w:rsidRPr="007F7D88">
        <w:rPr>
          <w:b w:val="0"/>
          <w:i w:val="0"/>
          <w:sz w:val="24"/>
        </w:rPr>
        <w:t>private</w:t>
      </w:r>
      <w:proofErr w:type="spellEnd"/>
      <w:r w:rsidRPr="007F7D88">
        <w:rPr>
          <w:b w:val="0"/>
          <w:i w:val="0"/>
          <w:sz w:val="24"/>
        </w:rPr>
        <w:t>) или защищенными (</w:t>
      </w:r>
      <w:proofErr w:type="spellStart"/>
      <w:r w:rsidRPr="007F7D88">
        <w:rPr>
          <w:b w:val="0"/>
          <w:i w:val="0"/>
          <w:sz w:val="24"/>
        </w:rPr>
        <w:t>protected</w:t>
      </w:r>
      <w:proofErr w:type="spellEnd"/>
      <w:r w:rsidRPr="007F7D88">
        <w:rPr>
          <w:b w:val="0"/>
          <w:i w:val="0"/>
          <w:sz w:val="24"/>
        </w:rPr>
        <w:t xml:space="preserve">). Методы не должны содержать операций ввода/вывода, за исключением процедуры, единственной задачей которой является вывод </w:t>
      </w:r>
      <w:r>
        <w:rPr>
          <w:b w:val="0"/>
          <w:i w:val="0"/>
          <w:sz w:val="24"/>
        </w:rPr>
        <w:t>информации об объекте на экран.</w:t>
      </w:r>
    </w:p>
    <w:p w:rsidR="00534739" w:rsidRPr="00E852D8" w:rsidRDefault="00E852D8" w:rsidP="00534739">
      <w:pPr>
        <w:pStyle w:val="a9"/>
        <w:ind w:firstLine="567"/>
        <w:rPr>
          <w:b w:val="0"/>
          <w:i w:val="0"/>
          <w:sz w:val="24"/>
          <w:highlight w:val="yellow"/>
        </w:rPr>
      </w:pPr>
      <w:r w:rsidRPr="00E852D8">
        <w:rPr>
          <w:b w:val="0"/>
          <w:i w:val="0"/>
          <w:sz w:val="24"/>
          <w:szCs w:val="24"/>
        </w:rPr>
        <w:t xml:space="preserve">Объект – гриб. Поля: название, вес, тип (съедобный, несъедобный, условно съедобный). Методы: </w:t>
      </w:r>
      <w:r>
        <w:rPr>
          <w:b w:val="0"/>
          <w:i w:val="0"/>
          <w:sz w:val="24"/>
          <w:szCs w:val="24"/>
        </w:rPr>
        <w:t>конструктор</w:t>
      </w:r>
      <w:r w:rsidRPr="00E852D8">
        <w:rPr>
          <w:b w:val="0"/>
          <w:i w:val="0"/>
          <w:sz w:val="24"/>
          <w:szCs w:val="24"/>
        </w:rPr>
        <w:t>, процедура вывода значений полей на экран и функции, возвращающие значения полей по з</w:t>
      </w:r>
      <w:r w:rsidRPr="00E852D8">
        <w:rPr>
          <w:b w:val="0"/>
          <w:i w:val="0"/>
          <w:sz w:val="24"/>
          <w:szCs w:val="24"/>
        </w:rPr>
        <w:t>а</w:t>
      </w:r>
      <w:r w:rsidRPr="00E852D8">
        <w:rPr>
          <w:b w:val="0"/>
          <w:i w:val="0"/>
          <w:sz w:val="24"/>
          <w:szCs w:val="24"/>
        </w:rPr>
        <w:t>просу.</w:t>
      </w:r>
    </w:p>
    <w:p w:rsidR="00534739" w:rsidRPr="00E852D8" w:rsidRDefault="00534739" w:rsidP="00534739">
      <w:pPr>
        <w:ind w:firstLine="567"/>
        <w:jc w:val="both"/>
        <w:outlineLvl w:val="0"/>
        <w:rPr>
          <w:b/>
          <w:i/>
          <w:sz w:val="24"/>
        </w:rPr>
      </w:pPr>
      <w:r w:rsidRPr="00E852D8">
        <w:rPr>
          <w:b/>
          <w:i/>
          <w:sz w:val="24"/>
          <w:szCs w:val="28"/>
        </w:rPr>
        <w:t>Часть 1. Массив объектов</w:t>
      </w:r>
    </w:p>
    <w:p w:rsidR="00534739" w:rsidRPr="007D76B8" w:rsidRDefault="00534739" w:rsidP="00534739">
      <w:pPr>
        <w:pStyle w:val="a9"/>
        <w:ind w:firstLine="567"/>
        <w:rPr>
          <w:b w:val="0"/>
          <w:i w:val="0"/>
          <w:sz w:val="24"/>
        </w:rPr>
      </w:pPr>
      <w:r w:rsidRPr="007D76B8">
        <w:rPr>
          <w:b w:val="0"/>
          <w:i w:val="0"/>
          <w:sz w:val="24"/>
        </w:rPr>
        <w:t xml:space="preserve">Разработать тестирующую программу, в которой </w:t>
      </w:r>
      <w:r w:rsidR="00E852D8">
        <w:rPr>
          <w:b w:val="0"/>
          <w:i w:val="0"/>
          <w:sz w:val="24"/>
        </w:rPr>
        <w:t>корзина грибника</w:t>
      </w:r>
      <w:r w:rsidRPr="007D76B8">
        <w:rPr>
          <w:b w:val="0"/>
          <w:i w:val="0"/>
          <w:sz w:val="24"/>
        </w:rPr>
        <w:t xml:space="preserve"> представлена массивом объе</w:t>
      </w:r>
      <w:r w:rsidRPr="007D76B8">
        <w:rPr>
          <w:b w:val="0"/>
          <w:i w:val="0"/>
          <w:sz w:val="24"/>
        </w:rPr>
        <w:t>к</w:t>
      </w:r>
      <w:r w:rsidRPr="007D76B8">
        <w:rPr>
          <w:b w:val="0"/>
          <w:i w:val="0"/>
          <w:sz w:val="24"/>
        </w:rPr>
        <w:t>тов (</w:t>
      </w:r>
      <w:r w:rsidR="00E852D8">
        <w:rPr>
          <w:b w:val="0"/>
          <w:i w:val="0"/>
          <w:sz w:val="24"/>
        </w:rPr>
        <w:t>грибов</w:t>
      </w:r>
      <w:r w:rsidRPr="007D76B8">
        <w:rPr>
          <w:b w:val="0"/>
          <w:i w:val="0"/>
          <w:sz w:val="24"/>
        </w:rPr>
        <w:t xml:space="preserve">). Для совокупности </w:t>
      </w:r>
      <w:r w:rsidR="00E852D8">
        <w:rPr>
          <w:b w:val="0"/>
          <w:i w:val="0"/>
          <w:sz w:val="24"/>
        </w:rPr>
        <w:t>грибов</w:t>
      </w:r>
      <w:r w:rsidRPr="007D76B8">
        <w:rPr>
          <w:b w:val="0"/>
          <w:i w:val="0"/>
          <w:sz w:val="24"/>
        </w:rPr>
        <w:t xml:space="preserve"> долж</w:t>
      </w:r>
      <w:r w:rsidR="00E852D8">
        <w:rPr>
          <w:b w:val="0"/>
          <w:i w:val="0"/>
          <w:sz w:val="24"/>
        </w:rPr>
        <w:t>ен</w:t>
      </w:r>
      <w:r w:rsidRPr="007D76B8">
        <w:rPr>
          <w:b w:val="0"/>
          <w:i w:val="0"/>
          <w:sz w:val="24"/>
        </w:rPr>
        <w:t xml:space="preserve"> рассчитываться суммарн</w:t>
      </w:r>
      <w:r w:rsidR="00E852D8">
        <w:rPr>
          <w:b w:val="0"/>
          <w:i w:val="0"/>
          <w:sz w:val="24"/>
        </w:rPr>
        <w:t>ый</w:t>
      </w:r>
      <w:r w:rsidRPr="007D76B8">
        <w:rPr>
          <w:b w:val="0"/>
          <w:i w:val="0"/>
          <w:sz w:val="24"/>
        </w:rPr>
        <w:t xml:space="preserve"> </w:t>
      </w:r>
      <w:r w:rsidR="00E852D8">
        <w:rPr>
          <w:b w:val="0"/>
          <w:i w:val="0"/>
          <w:sz w:val="24"/>
        </w:rPr>
        <w:t>вес</w:t>
      </w:r>
      <w:r w:rsidRPr="007D76B8">
        <w:rPr>
          <w:b w:val="0"/>
          <w:i w:val="0"/>
          <w:sz w:val="24"/>
        </w:rPr>
        <w:t>, а также определяться к</w:t>
      </w:r>
      <w:r w:rsidRPr="007D76B8">
        <w:rPr>
          <w:b w:val="0"/>
          <w:i w:val="0"/>
          <w:sz w:val="24"/>
        </w:rPr>
        <w:t>о</w:t>
      </w:r>
      <w:r w:rsidRPr="007D76B8">
        <w:rPr>
          <w:b w:val="0"/>
          <w:i w:val="0"/>
          <w:sz w:val="24"/>
        </w:rPr>
        <w:t xml:space="preserve">личество </w:t>
      </w:r>
      <w:r w:rsidR="00E852D8">
        <w:rPr>
          <w:b w:val="0"/>
          <w:i w:val="0"/>
          <w:sz w:val="24"/>
        </w:rPr>
        <w:t>съедобных грибов</w:t>
      </w:r>
      <w:r w:rsidRPr="007D76B8">
        <w:rPr>
          <w:b w:val="0"/>
          <w:i w:val="0"/>
          <w:sz w:val="24"/>
        </w:rPr>
        <w:t>.</w:t>
      </w:r>
    </w:p>
    <w:p w:rsidR="00534739" w:rsidRPr="00793D66" w:rsidRDefault="00534739" w:rsidP="00534739">
      <w:pPr>
        <w:ind w:firstLine="567"/>
        <w:jc w:val="both"/>
        <w:outlineLvl w:val="0"/>
        <w:rPr>
          <w:b/>
          <w:i/>
          <w:sz w:val="24"/>
        </w:rPr>
      </w:pPr>
      <w:r w:rsidRPr="00793D66">
        <w:rPr>
          <w:b/>
          <w:i/>
          <w:sz w:val="24"/>
          <w:szCs w:val="28"/>
        </w:rPr>
        <w:t>Часть 2. Композиция</w:t>
      </w:r>
    </w:p>
    <w:p w:rsidR="00534739" w:rsidRPr="00793D66" w:rsidRDefault="00534739" w:rsidP="00534739">
      <w:pPr>
        <w:pStyle w:val="a9"/>
        <w:ind w:firstLine="567"/>
        <w:rPr>
          <w:b w:val="0"/>
          <w:i w:val="0"/>
          <w:sz w:val="24"/>
        </w:rPr>
      </w:pPr>
      <w:r w:rsidRPr="00793D66">
        <w:rPr>
          <w:b w:val="0"/>
          <w:i w:val="0"/>
          <w:sz w:val="24"/>
        </w:rPr>
        <w:t>Используя разработанный в первой части задания класс, построить диаграмму классов композ</w:t>
      </w:r>
      <w:r w:rsidRPr="00793D66">
        <w:rPr>
          <w:b w:val="0"/>
          <w:i w:val="0"/>
          <w:sz w:val="24"/>
        </w:rPr>
        <w:t>и</w:t>
      </w:r>
      <w:r w:rsidRPr="00793D66">
        <w:rPr>
          <w:b w:val="0"/>
          <w:i w:val="0"/>
          <w:sz w:val="24"/>
        </w:rPr>
        <w:t>ционного объекта. Составить программный код описания класса. Разработать тестирующую программу.</w:t>
      </w:r>
    </w:p>
    <w:p w:rsidR="00543A2A" w:rsidRPr="00C420BC" w:rsidRDefault="00543A2A" w:rsidP="00543A2A">
      <w:pPr>
        <w:ind w:firstLine="567"/>
        <w:jc w:val="both"/>
        <w:rPr>
          <w:sz w:val="24"/>
          <w:szCs w:val="24"/>
        </w:rPr>
      </w:pPr>
      <w:r w:rsidRPr="00055BF8">
        <w:rPr>
          <w:sz w:val="24"/>
          <w:szCs w:val="24"/>
        </w:rPr>
        <w:t xml:space="preserve">Объект – </w:t>
      </w:r>
      <w:r w:rsidR="00C12D86" w:rsidRPr="00055BF8">
        <w:rPr>
          <w:sz w:val="24"/>
          <w:szCs w:val="24"/>
        </w:rPr>
        <w:t>корзина грибника, в которой лежат грибы. Методы объекта должны позволять:</w:t>
      </w:r>
      <w:r w:rsidR="00F27213" w:rsidRPr="00055BF8">
        <w:rPr>
          <w:sz w:val="24"/>
          <w:szCs w:val="24"/>
        </w:rPr>
        <w:t xml:space="preserve"> иници</w:t>
      </w:r>
      <w:r w:rsidR="00F27213" w:rsidRPr="00055BF8">
        <w:rPr>
          <w:sz w:val="24"/>
          <w:szCs w:val="24"/>
        </w:rPr>
        <w:t>а</w:t>
      </w:r>
      <w:r w:rsidR="00F27213" w:rsidRPr="00055BF8">
        <w:rPr>
          <w:sz w:val="24"/>
          <w:szCs w:val="24"/>
        </w:rPr>
        <w:t>лиз</w:t>
      </w:r>
      <w:r w:rsidR="00C12D86" w:rsidRPr="00055BF8">
        <w:rPr>
          <w:sz w:val="24"/>
          <w:szCs w:val="24"/>
        </w:rPr>
        <w:t>ировать объект</w:t>
      </w:r>
      <w:r w:rsidR="00E852D8">
        <w:rPr>
          <w:sz w:val="24"/>
          <w:szCs w:val="24"/>
        </w:rPr>
        <w:t xml:space="preserve"> (</w:t>
      </w:r>
      <w:r w:rsidR="00E852D8" w:rsidRPr="00E852D8">
        <w:rPr>
          <w:sz w:val="24"/>
          <w:szCs w:val="24"/>
        </w:rPr>
        <w:t>конструктор</w:t>
      </w:r>
      <w:r w:rsidR="00E852D8">
        <w:rPr>
          <w:sz w:val="24"/>
          <w:szCs w:val="24"/>
        </w:rPr>
        <w:t>)</w:t>
      </w:r>
      <w:r w:rsidR="00F27213" w:rsidRPr="00055BF8">
        <w:rPr>
          <w:sz w:val="24"/>
          <w:szCs w:val="24"/>
        </w:rPr>
        <w:t xml:space="preserve">, </w:t>
      </w:r>
      <w:r w:rsidR="00C12D86" w:rsidRPr="00055BF8">
        <w:rPr>
          <w:sz w:val="24"/>
          <w:szCs w:val="24"/>
        </w:rPr>
        <w:t xml:space="preserve">добавлять гриб в корзину, убирать гриб из корзины, </w:t>
      </w:r>
      <w:r w:rsidR="00F27213" w:rsidRPr="00055BF8">
        <w:rPr>
          <w:sz w:val="24"/>
          <w:szCs w:val="24"/>
        </w:rPr>
        <w:t>вывод</w:t>
      </w:r>
      <w:r w:rsidR="00C12D86" w:rsidRPr="00055BF8">
        <w:rPr>
          <w:sz w:val="24"/>
          <w:szCs w:val="24"/>
        </w:rPr>
        <w:t>ить</w:t>
      </w:r>
      <w:r w:rsidR="00F27213" w:rsidRPr="00055BF8">
        <w:rPr>
          <w:sz w:val="24"/>
          <w:szCs w:val="24"/>
        </w:rPr>
        <w:t xml:space="preserve"> на экран </w:t>
      </w:r>
      <w:r w:rsidR="00C12D86" w:rsidRPr="00055BF8">
        <w:rPr>
          <w:sz w:val="24"/>
          <w:szCs w:val="24"/>
        </w:rPr>
        <w:t>список с</w:t>
      </w:r>
      <w:r w:rsidR="00C12D86" w:rsidRPr="00055BF8">
        <w:rPr>
          <w:sz w:val="24"/>
          <w:szCs w:val="24"/>
        </w:rPr>
        <w:t>о</w:t>
      </w:r>
      <w:r w:rsidR="00C12D86" w:rsidRPr="00055BF8">
        <w:rPr>
          <w:sz w:val="24"/>
          <w:szCs w:val="24"/>
        </w:rPr>
        <w:t>бранных грибов с их параметрами и определять, во сколько раз станет легче корзина, если выбросить из нее все несъедобные гр</w:t>
      </w:r>
      <w:r w:rsidR="00C12D86" w:rsidRPr="00055BF8">
        <w:rPr>
          <w:sz w:val="24"/>
          <w:szCs w:val="24"/>
        </w:rPr>
        <w:t>и</w:t>
      </w:r>
      <w:r w:rsidR="00C12D86" w:rsidRPr="00055BF8">
        <w:rPr>
          <w:sz w:val="24"/>
          <w:szCs w:val="24"/>
        </w:rPr>
        <w:t>бы</w:t>
      </w:r>
      <w:r w:rsidR="000F28B9" w:rsidRPr="00055BF8">
        <w:rPr>
          <w:sz w:val="24"/>
          <w:szCs w:val="24"/>
        </w:rPr>
        <w:t>.</w:t>
      </w:r>
    </w:p>
    <w:sectPr w:rsidR="00543A2A" w:rsidRPr="00C420BC">
      <w:headerReference w:type="even" r:id="rId12"/>
      <w:pgSz w:w="11907" w:h="16840"/>
      <w:pgMar w:top="454" w:right="567" w:bottom="454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54" w:rsidRDefault="00367854">
      <w:r>
        <w:separator/>
      </w:r>
    </w:p>
  </w:endnote>
  <w:endnote w:type="continuationSeparator" w:id="0">
    <w:p w:rsidR="00367854" w:rsidRDefault="0036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54" w:rsidRDefault="00367854">
      <w:r>
        <w:separator/>
      </w:r>
    </w:p>
  </w:footnote>
  <w:footnote w:type="continuationSeparator" w:id="0">
    <w:p w:rsidR="00367854" w:rsidRDefault="00367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546" w:rsidRDefault="00C5054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50546" w:rsidRDefault="00C5054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3ED"/>
    <w:multiLevelType w:val="singleLevel"/>
    <w:tmpl w:val="D2D01CFC"/>
    <w:lvl w:ilvl="0">
      <w:start w:val="1"/>
      <w:numFmt w:val="russianUpp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10"/>
    <w:rsid w:val="00007995"/>
    <w:rsid w:val="00030D91"/>
    <w:rsid w:val="00055BF8"/>
    <w:rsid w:val="00062A1F"/>
    <w:rsid w:val="0006324C"/>
    <w:rsid w:val="00072DA2"/>
    <w:rsid w:val="000776FB"/>
    <w:rsid w:val="00085868"/>
    <w:rsid w:val="000C19D7"/>
    <w:rsid w:val="000C5711"/>
    <w:rsid w:val="000F28B9"/>
    <w:rsid w:val="00110A8E"/>
    <w:rsid w:val="0011737A"/>
    <w:rsid w:val="0012074D"/>
    <w:rsid w:val="00124686"/>
    <w:rsid w:val="00126010"/>
    <w:rsid w:val="00150E96"/>
    <w:rsid w:val="001946F6"/>
    <w:rsid w:val="001A6109"/>
    <w:rsid w:val="0020347D"/>
    <w:rsid w:val="00221B6D"/>
    <w:rsid w:val="00221FC3"/>
    <w:rsid w:val="00232BE9"/>
    <w:rsid w:val="00235506"/>
    <w:rsid w:val="002477FA"/>
    <w:rsid w:val="00272AAC"/>
    <w:rsid w:val="00295F2E"/>
    <w:rsid w:val="002A4E17"/>
    <w:rsid w:val="002C0CDF"/>
    <w:rsid w:val="002C7D1F"/>
    <w:rsid w:val="002E134F"/>
    <w:rsid w:val="00316E16"/>
    <w:rsid w:val="00342537"/>
    <w:rsid w:val="00343ED5"/>
    <w:rsid w:val="00367854"/>
    <w:rsid w:val="003A599D"/>
    <w:rsid w:val="003C5743"/>
    <w:rsid w:val="003E40D5"/>
    <w:rsid w:val="003F6C50"/>
    <w:rsid w:val="003F7AA9"/>
    <w:rsid w:val="00407379"/>
    <w:rsid w:val="004119CB"/>
    <w:rsid w:val="00417025"/>
    <w:rsid w:val="00417B84"/>
    <w:rsid w:val="00434B06"/>
    <w:rsid w:val="00436E61"/>
    <w:rsid w:val="00445AEC"/>
    <w:rsid w:val="00483508"/>
    <w:rsid w:val="004A16B3"/>
    <w:rsid w:val="004A7A74"/>
    <w:rsid w:val="004F3F26"/>
    <w:rsid w:val="0052166F"/>
    <w:rsid w:val="00531C7C"/>
    <w:rsid w:val="00533031"/>
    <w:rsid w:val="00534739"/>
    <w:rsid w:val="00543A2A"/>
    <w:rsid w:val="00546C10"/>
    <w:rsid w:val="0058798C"/>
    <w:rsid w:val="005C0987"/>
    <w:rsid w:val="005E3E0B"/>
    <w:rsid w:val="006142ED"/>
    <w:rsid w:val="00656D3F"/>
    <w:rsid w:val="006B0E29"/>
    <w:rsid w:val="006D06EE"/>
    <w:rsid w:val="006D1BFA"/>
    <w:rsid w:val="006E03EB"/>
    <w:rsid w:val="0071552A"/>
    <w:rsid w:val="00743470"/>
    <w:rsid w:val="00745D63"/>
    <w:rsid w:val="007C12F0"/>
    <w:rsid w:val="007C162F"/>
    <w:rsid w:val="007C2265"/>
    <w:rsid w:val="007C417D"/>
    <w:rsid w:val="007D4783"/>
    <w:rsid w:val="00805A76"/>
    <w:rsid w:val="00807D37"/>
    <w:rsid w:val="00825E60"/>
    <w:rsid w:val="00827A7A"/>
    <w:rsid w:val="00841B65"/>
    <w:rsid w:val="00863B6B"/>
    <w:rsid w:val="00873089"/>
    <w:rsid w:val="00893612"/>
    <w:rsid w:val="00894AC5"/>
    <w:rsid w:val="008D028B"/>
    <w:rsid w:val="008E0445"/>
    <w:rsid w:val="008E3A26"/>
    <w:rsid w:val="008F1908"/>
    <w:rsid w:val="008F4634"/>
    <w:rsid w:val="0090188D"/>
    <w:rsid w:val="00946FC5"/>
    <w:rsid w:val="00972A32"/>
    <w:rsid w:val="00995186"/>
    <w:rsid w:val="009A386F"/>
    <w:rsid w:val="009C1DEC"/>
    <w:rsid w:val="009C352C"/>
    <w:rsid w:val="00A0470E"/>
    <w:rsid w:val="00A25FAE"/>
    <w:rsid w:val="00A747B4"/>
    <w:rsid w:val="00A775CF"/>
    <w:rsid w:val="00A84D7E"/>
    <w:rsid w:val="00AB0D57"/>
    <w:rsid w:val="00AF42AB"/>
    <w:rsid w:val="00B12203"/>
    <w:rsid w:val="00B670A7"/>
    <w:rsid w:val="00B774C5"/>
    <w:rsid w:val="00BA7F52"/>
    <w:rsid w:val="00BB5C0E"/>
    <w:rsid w:val="00BD70FB"/>
    <w:rsid w:val="00BE2AC4"/>
    <w:rsid w:val="00C12D86"/>
    <w:rsid w:val="00C420BC"/>
    <w:rsid w:val="00C452DC"/>
    <w:rsid w:val="00C50546"/>
    <w:rsid w:val="00C82FDD"/>
    <w:rsid w:val="00CC2F79"/>
    <w:rsid w:val="00CC6808"/>
    <w:rsid w:val="00CE7501"/>
    <w:rsid w:val="00D07C58"/>
    <w:rsid w:val="00D36A9A"/>
    <w:rsid w:val="00D452CF"/>
    <w:rsid w:val="00D71A4A"/>
    <w:rsid w:val="00D93431"/>
    <w:rsid w:val="00D976A7"/>
    <w:rsid w:val="00DD515A"/>
    <w:rsid w:val="00DF5F7F"/>
    <w:rsid w:val="00E073D9"/>
    <w:rsid w:val="00E67E35"/>
    <w:rsid w:val="00E852D8"/>
    <w:rsid w:val="00ED74EA"/>
    <w:rsid w:val="00EF5550"/>
    <w:rsid w:val="00F27213"/>
    <w:rsid w:val="00F443DB"/>
    <w:rsid w:val="00F63B72"/>
    <w:rsid w:val="00F7010C"/>
    <w:rsid w:val="00F72257"/>
    <w:rsid w:val="00F84690"/>
    <w:rsid w:val="00F868A7"/>
    <w:rsid w:val="00F912F6"/>
    <w:rsid w:val="00FB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 текст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 текст"/>
    <w:basedOn w:val="a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5;&#1083;&#1072;&#1090;&#1086;&#1085;&#1086;&#1074;&#1072;\&#1047;&#1072;&#1076;&#1072;&#1085;&#1080;&#1077;\&#1047;&#1072;&#1076;&#1072;&#1085;&#1080;&#1077;%202006\VAR10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VAR101.dot</Template>
  <TotalTime>1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образованию</vt:lpstr>
    </vt:vector>
  </TitlesOfParts>
  <Company>Неизвестная Организация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образованию</dc:title>
  <dc:creator>Platonova</dc:creator>
  <cp:lastModifiedBy>User</cp:lastModifiedBy>
  <cp:revision>2</cp:revision>
  <cp:lastPrinted>1997-06-28T09:27:00Z</cp:lastPrinted>
  <dcterms:created xsi:type="dcterms:W3CDTF">2023-04-07T10:34:00Z</dcterms:created>
  <dcterms:modified xsi:type="dcterms:W3CDTF">2023-04-07T10:34:00Z</dcterms:modified>
</cp:coreProperties>
</file>